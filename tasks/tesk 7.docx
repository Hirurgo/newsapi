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749E2" w14:textId="77777777" w:rsidR="008A2A64" w:rsidRDefault="008A2A64" w:rsidP="008A2A64">
      <w:pPr>
        <w:pStyle w:val="NormalWeb"/>
        <w:shd w:val="clear" w:color="auto" w:fill="FFFFFF"/>
      </w:pPr>
      <w:r>
        <w:rPr>
          <w:rFonts w:ascii="HelveticaNeue" w:hAnsi="HelveticaNeue"/>
        </w:rPr>
        <w:t xml:space="preserve">Develop “news application” that provides basic functionality: add, get, edit, delete news using node.js and express framework. </w:t>
      </w:r>
    </w:p>
    <w:p w14:paraId="071A4DF4" w14:textId="77777777" w:rsidR="008A2A64" w:rsidRDefault="008A2A64" w:rsidP="008A2A64">
      <w:pPr>
        <w:pStyle w:val="NormalWeb"/>
        <w:shd w:val="clear" w:color="auto" w:fill="FFFFFF"/>
      </w:pPr>
      <w:r>
        <w:rPr>
          <w:rFonts w:ascii="HelveticaNeue" w:hAnsi="HelveticaNeue"/>
          <w:b/>
          <w:bCs/>
          <w:sz w:val="32"/>
          <w:szCs w:val="32"/>
        </w:rPr>
        <w:t xml:space="preserve">Part 1: </w:t>
      </w:r>
    </w:p>
    <w:p w14:paraId="172D3E05" w14:textId="77777777" w:rsidR="008A2A64" w:rsidRDefault="008A2A64" w:rsidP="008A2A64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Install NodeJS. Use </w:t>
      </w:r>
      <w:proofErr w:type="spellStart"/>
      <w:r>
        <w:rPr>
          <w:rFonts w:ascii="HelveticaNeue" w:hAnsi="HelveticaNeue"/>
        </w:rPr>
        <w:t>npm</w:t>
      </w:r>
      <w:proofErr w:type="spellEnd"/>
      <w:r>
        <w:rPr>
          <w:rFonts w:ascii="HelveticaNeue" w:hAnsi="HelveticaNeue"/>
        </w:rPr>
        <w:t xml:space="preserve"> to install express framework to your project folder. </w:t>
      </w:r>
    </w:p>
    <w:p w14:paraId="3DB0F805" w14:textId="77777777" w:rsidR="008A2A64" w:rsidRDefault="008A2A64" w:rsidP="008A2A64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Implement and run simple web-server which will always return JSON of fixed news </w:t>
      </w:r>
    </w:p>
    <w:p w14:paraId="4927A61E" w14:textId="77777777" w:rsidR="008A2A64" w:rsidRDefault="008A2A64" w:rsidP="008A2A64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 xml:space="preserve">entities (any route, any request). </w:t>
      </w:r>
    </w:p>
    <w:p w14:paraId="111C9F9F" w14:textId="77777777" w:rsidR="008A2A64" w:rsidRDefault="008A2A64" w:rsidP="008A2A64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 xml:space="preserve">Extend web-server functionality from #2. Use Rest API to implement CRUD </w:t>
      </w:r>
    </w:p>
    <w:p w14:paraId="12245E9F" w14:textId="77777777" w:rsidR="008A2A64" w:rsidRDefault="008A2A64" w:rsidP="008A2A64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 xml:space="preserve">operations endpoints for news articles. You can log on console all operations until part 2. Use postman, curl or any other tool to test your endpoints. </w:t>
      </w:r>
    </w:p>
    <w:p w14:paraId="184EB4A8" w14:textId="77777777" w:rsidR="008A2A64" w:rsidRDefault="008A2A64" w:rsidP="008A2A64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TrebuchetMS" w:hAnsi="TrebuchetMS"/>
          <w:sz w:val="22"/>
          <w:szCs w:val="22"/>
        </w:rPr>
        <w:t xml:space="preserve">Example of routes: </w:t>
      </w:r>
    </w:p>
    <w:p w14:paraId="1E756208" w14:textId="77777777" w:rsidR="008A2A64" w:rsidRDefault="008A2A64" w:rsidP="008A2A64">
      <w:pPr>
        <w:pStyle w:val="NormalWeb"/>
        <w:shd w:val="clear" w:color="auto" w:fill="FFFFFF"/>
        <w:ind w:left="720"/>
        <w:rPr>
          <w:rFonts w:ascii="HelveticaNeue" w:hAnsi="HelveticaNeue"/>
        </w:rPr>
      </w:pPr>
      <w:r>
        <w:rPr>
          <w:rFonts w:ascii="HelveticaNeue" w:hAnsi="HelveticaNeue"/>
        </w:rPr>
        <w:t>GET /news</w:t>
      </w:r>
      <w:r>
        <w:rPr>
          <w:rFonts w:ascii="HelveticaNeue" w:hAnsi="HelveticaNeue"/>
        </w:rPr>
        <w:br/>
        <w:t>GET /news/{id} POST /news</w:t>
      </w:r>
      <w:r>
        <w:rPr>
          <w:rFonts w:ascii="HelveticaNeue" w:hAnsi="HelveticaNeue"/>
        </w:rPr>
        <w:br/>
        <w:t xml:space="preserve">PUT /news/{id} DELETE /news/{id} </w:t>
      </w:r>
    </w:p>
    <w:p w14:paraId="183E8DF2" w14:textId="77777777" w:rsidR="008A2A64" w:rsidRDefault="008A2A64" w:rsidP="008A2A64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</w:rPr>
      </w:pPr>
      <w:r>
        <w:rPr>
          <w:rFonts w:ascii="HelveticaNeue" w:hAnsi="HelveticaNeue"/>
        </w:rPr>
        <w:t>Implement error handling middleware (</w:t>
      </w:r>
      <w:r>
        <w:rPr>
          <w:rFonts w:ascii="HelveticaNeue" w:hAnsi="HelveticaNeue"/>
          <w:color w:val="004C7F"/>
        </w:rPr>
        <w:t>examples here</w:t>
      </w:r>
      <w:r>
        <w:rPr>
          <w:rFonts w:ascii="HelveticaNeue" w:hAnsi="HelveticaNeue"/>
        </w:rPr>
        <w:t xml:space="preserve">) which will send an error </w:t>
      </w:r>
    </w:p>
    <w:p w14:paraId="32D849DE" w14:textId="77777777" w:rsidR="008A2A64" w:rsidRDefault="008A2A64" w:rsidP="008A2A64">
      <w:pPr>
        <w:pStyle w:val="NormalWeb"/>
        <w:shd w:val="clear" w:color="auto" w:fill="FFFFFF"/>
      </w:pPr>
      <w:r>
        <w:rPr>
          <w:rFonts w:ascii="HelveticaNeue" w:hAnsi="HelveticaNeue"/>
        </w:rPr>
        <w:t xml:space="preserve">without stack trace to the client. Use any express view engine to wrap an error. </w:t>
      </w:r>
    </w:p>
    <w:p w14:paraId="2E969208" w14:textId="77777777" w:rsidR="008A2A64" w:rsidRDefault="008A2A64" w:rsidP="008A2A64">
      <w:pPr>
        <w:pStyle w:val="NormalWeb"/>
        <w:shd w:val="clear" w:color="auto" w:fill="FFFFFF"/>
      </w:pPr>
      <w:r>
        <w:rPr>
          <w:rFonts w:ascii="HelveticaNeue" w:hAnsi="HelveticaNeue"/>
          <w:b/>
          <w:bCs/>
          <w:sz w:val="32"/>
          <w:szCs w:val="32"/>
        </w:rPr>
        <w:t xml:space="preserve">*Advanced: </w:t>
      </w:r>
    </w:p>
    <w:p w14:paraId="616D0237" w14:textId="77777777" w:rsidR="008A2A64" w:rsidRDefault="008A2A64" w:rsidP="008A2A64">
      <w:pPr>
        <w:pStyle w:val="NormalWeb"/>
        <w:shd w:val="clear" w:color="auto" w:fill="FFFFFF"/>
      </w:pPr>
      <w:r>
        <w:rPr>
          <w:rFonts w:ascii="HelveticaNeue" w:hAnsi="HelveticaNeue"/>
        </w:rPr>
        <w:t xml:space="preserve">1. All frameworks and libraries that used in project should be added to </w:t>
      </w:r>
      <w:proofErr w:type="spellStart"/>
      <w:proofErr w:type="gramStart"/>
      <w:r>
        <w:rPr>
          <w:rFonts w:ascii="HelveticaNeue" w:hAnsi="HelveticaNeue"/>
        </w:rPr>
        <w:t>package.json</w:t>
      </w:r>
      <w:proofErr w:type="spellEnd"/>
      <w:proofErr w:type="gramEnd"/>
      <w:r>
        <w:rPr>
          <w:rFonts w:ascii="HelveticaNeue" w:hAnsi="HelveticaNeue"/>
        </w:rPr>
        <w:t>. 2. Application (node.js server) should launch with command “</w:t>
      </w:r>
      <w:proofErr w:type="spellStart"/>
      <w:r>
        <w:rPr>
          <w:rFonts w:ascii="HelveticaNeue" w:hAnsi="HelveticaNeue"/>
        </w:rPr>
        <w:t>npm</w:t>
      </w:r>
      <w:proofErr w:type="spellEnd"/>
      <w:r>
        <w:rPr>
          <w:rFonts w:ascii="HelveticaNeue" w:hAnsi="HelveticaNeue"/>
        </w:rPr>
        <w:t xml:space="preserve"> start”.</w:t>
      </w:r>
      <w:r>
        <w:rPr>
          <w:rFonts w:ascii="HelveticaNeue" w:hAnsi="HelveticaNeue"/>
        </w:rPr>
        <w:br/>
        <w:t xml:space="preserve">4. Add simple logging mechanism to write URL and Date info to file per each request (try </w:t>
      </w:r>
      <w:r>
        <w:rPr>
          <w:rFonts w:ascii="HelveticaNeue" w:hAnsi="HelveticaNeue"/>
          <w:color w:val="004C7F"/>
        </w:rPr>
        <w:t xml:space="preserve">https://github.com/winstonjs/winston </w:t>
      </w:r>
      <w:r>
        <w:rPr>
          <w:rFonts w:ascii="HelveticaNeue" w:hAnsi="HelveticaNeue"/>
        </w:rPr>
        <w:t xml:space="preserve">or any other library). </w:t>
      </w:r>
    </w:p>
    <w:p w14:paraId="42BAA1FE" w14:textId="77777777" w:rsidR="006C47AA" w:rsidRPr="008A2A64" w:rsidRDefault="006C47AA">
      <w:bookmarkStart w:id="0" w:name="_GoBack"/>
      <w:bookmarkEnd w:id="0"/>
    </w:p>
    <w:sectPr w:rsidR="006C47AA" w:rsidRPr="008A2A64" w:rsidSect="001A443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63E54"/>
    <w:multiLevelType w:val="multilevel"/>
    <w:tmpl w:val="BB4E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3"/>
    <w:rsid w:val="001A4433"/>
    <w:rsid w:val="00224A07"/>
    <w:rsid w:val="005A6FC1"/>
    <w:rsid w:val="006176D0"/>
    <w:rsid w:val="006C47AA"/>
    <w:rsid w:val="00760199"/>
    <w:rsid w:val="00762630"/>
    <w:rsid w:val="007D56FB"/>
    <w:rsid w:val="008A2A64"/>
    <w:rsid w:val="009610C7"/>
    <w:rsid w:val="00A17113"/>
    <w:rsid w:val="00AD3327"/>
    <w:rsid w:val="00BB4340"/>
    <w:rsid w:val="00C77FD7"/>
    <w:rsid w:val="00CE4C71"/>
    <w:rsid w:val="00D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A7D4"/>
  <w14:defaultImageDpi w14:val="32767"/>
  <w15:chartTrackingRefBased/>
  <w15:docId w15:val="{4ABDAC25-2232-8943-91DA-16621234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A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DOCID-199828462-1120</_dlc_DocId>
    <_dlc_DocIdUrl xmlns="5ede5379-f79c-4964-9301-1140f96aa672">
      <Url>https://epam.sharepoint.com/sites/LMSO/_layouts/15/DocIdRedir.aspx?ID=DOCID-199828462-1120</Url>
      <Description>DOCID-199828462-1120</Description>
    </_dlc_DocIdUrl>
  </documentManagement>
</p:properties>
</file>

<file path=customXml/itemProps1.xml><?xml version="1.0" encoding="utf-8"?>
<ds:datastoreItem xmlns:ds="http://schemas.openxmlformats.org/officeDocument/2006/customXml" ds:itemID="{02B393F3-7F1A-4D68-8223-A738FD73F1ED}"/>
</file>

<file path=customXml/itemProps2.xml><?xml version="1.0" encoding="utf-8"?>
<ds:datastoreItem xmlns:ds="http://schemas.openxmlformats.org/officeDocument/2006/customXml" ds:itemID="{B784A1E9-136D-4488-88EE-423ABEE867F1}"/>
</file>

<file path=customXml/itemProps3.xml><?xml version="1.0" encoding="utf-8"?>
<ds:datastoreItem xmlns:ds="http://schemas.openxmlformats.org/officeDocument/2006/customXml" ds:itemID="{62DDB125-E800-4F9B-AB78-232F404A60BF}"/>
</file>

<file path=customXml/itemProps4.xml><?xml version="1.0" encoding="utf-8"?>
<ds:datastoreItem xmlns:ds="http://schemas.openxmlformats.org/officeDocument/2006/customXml" ds:itemID="{79BD248F-D76D-4049-8A57-3378669E3328}"/>
</file>

<file path=docProps/app.xml><?xml version="1.0" encoding="utf-8"?>
<Properties xmlns="http://schemas.openxmlformats.org/officeDocument/2006/extended-properties" xmlns:vt="http://schemas.openxmlformats.org/officeDocument/2006/docPropsVTypes">
  <Template>node-express-1.docx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Andrey Demchenko</cp:lastModifiedBy>
  <cp:revision>1</cp:revision>
  <dcterms:created xsi:type="dcterms:W3CDTF">2016-09-19T21:00:00Z</dcterms:created>
  <dcterms:modified xsi:type="dcterms:W3CDTF">2019-01-08T10:33:00Z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72cb963b-43a4-45ce-9a52-b70a2bfb65f3</vt:lpwstr>
  </property>
</Properties>
</file>